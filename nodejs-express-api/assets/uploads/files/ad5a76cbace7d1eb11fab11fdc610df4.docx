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653E05">
      <w:pPr>
        <w:spacing w:after="156" w:afterLines="50" w:afterAutospacing="0"/>
        <w:ind w:firstLine="0" w:firstLineChars="4300"/>
        <w:jc w:val="both"/>
        <w:rPr>
          <w:rFonts w:hint="eastAsia" w:ascii="仿宋" w:hAnsi="仿宋" w:eastAsia="仿宋" w:cs="仿宋"/>
          <w:b/>
          <w:sz w:val="36"/>
          <w:szCs w:val="36"/>
        </w:rPr>
      </w:pPr>
      <w:r>
        <w:rPr>
          <w:rFonts w:eastAsia="黑体"/>
          <w:bCs/>
          <w:spacing w:val="-79"/>
          <w:sz w:val="11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568960</wp:posOffset>
            </wp:positionH>
            <wp:positionV relativeFrom="page">
              <wp:posOffset>948690</wp:posOffset>
            </wp:positionV>
            <wp:extent cx="2345055" cy="321945"/>
            <wp:effectExtent l="0" t="0" r="17145" b="1905"/>
            <wp:wrapNone/>
            <wp:docPr id="5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/>
                  </pic:nvPicPr>
                  <pic:blipFill>
                    <a:blip r:embed="rId4" cstate="print"/>
                    <a:srcRect l="4217" t="7800" r="11903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b/>
          <w:sz w:val="36"/>
          <w:szCs w:val="36"/>
        </w:rPr>
        <w:t>实验</w:t>
      </w:r>
      <w:r>
        <w:rPr>
          <w:rFonts w:hint="eastAsia" w:ascii="仿宋" w:hAnsi="仿宋" w:eastAsia="仿宋" w:cs="仿宋"/>
          <w:b/>
          <w:sz w:val="36"/>
          <w:szCs w:val="36"/>
          <w:lang w:eastAsia="zh-CN"/>
        </w:rPr>
        <w:t>（</w:t>
      </w:r>
      <w:r>
        <w:rPr>
          <w:rFonts w:hint="eastAsia" w:ascii="仿宋" w:hAnsi="仿宋" w:eastAsia="仿宋" w:cs="仿宋"/>
          <w:b/>
          <w:sz w:val="36"/>
          <w:szCs w:val="36"/>
          <w:lang w:val="en-US" w:eastAsia="zh-CN"/>
        </w:rPr>
        <w:t>训）</w:t>
      </w:r>
      <w:r>
        <w:rPr>
          <w:rFonts w:hint="eastAsia" w:ascii="仿宋" w:hAnsi="仿宋" w:eastAsia="仿宋" w:cs="仿宋"/>
          <w:b/>
          <w:sz w:val="36"/>
          <w:szCs w:val="36"/>
        </w:rPr>
        <w:t>报告</w:t>
      </w:r>
    </w:p>
    <w:tbl>
      <w:tblPr>
        <w:tblStyle w:val="3"/>
        <w:tblW w:w="9900" w:type="dxa"/>
        <w:tblInd w:w="-6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0"/>
        <w:gridCol w:w="2839"/>
        <w:gridCol w:w="2421"/>
      </w:tblGrid>
      <w:tr w14:paraId="72FF3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6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940871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课程名称：软件项目管理综合实践        </w:t>
            </w:r>
          </w:p>
        </w:tc>
        <w:tc>
          <w:tcPr>
            <w:tcW w:w="526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477B6CAD">
            <w:pPr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训）名称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需求分析</w:t>
            </w:r>
          </w:p>
        </w:tc>
      </w:tr>
      <w:tr w14:paraId="50258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660" w:type="dxa"/>
            <w:tcBorders>
              <w:tl2br w:val="nil"/>
              <w:tr2bl w:val="nil"/>
            </w:tcBorders>
            <w:noWrap w:val="0"/>
            <w:vAlign w:val="center"/>
          </w:tcPr>
          <w:p w14:paraId="0A337B97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陈安茜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center"/>
          </w:tcPr>
          <w:p w14:paraId="4DBF5AA1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202201347</w:t>
            </w:r>
          </w:p>
        </w:tc>
        <w:tc>
          <w:tcPr>
            <w:tcW w:w="2839" w:type="dxa"/>
            <w:tcBorders>
              <w:tl2br w:val="nil"/>
              <w:tr2bl w:val="nil"/>
            </w:tcBorders>
            <w:noWrap w:val="0"/>
            <w:vAlign w:val="center"/>
          </w:tcPr>
          <w:p w14:paraId="21DCF77E">
            <w:pPr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专业：区块链技术</w:t>
            </w:r>
          </w:p>
        </w:tc>
        <w:tc>
          <w:tcPr>
            <w:tcW w:w="2421" w:type="dxa"/>
            <w:tcBorders>
              <w:tl2br w:val="nil"/>
              <w:tr2bl w:val="nil"/>
            </w:tcBorders>
            <w:noWrap w:val="0"/>
            <w:vAlign w:val="center"/>
          </w:tcPr>
          <w:p w14:paraId="59E27D28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班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级：B220605</w:t>
            </w:r>
          </w:p>
        </w:tc>
      </w:tr>
      <w:tr w14:paraId="74F85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6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57A3301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时间：2024  年  10 月 8 日 星期 一</w:t>
            </w:r>
          </w:p>
        </w:tc>
        <w:tc>
          <w:tcPr>
            <w:tcW w:w="526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93AECC0"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训）室名称:区块链智能合约DAPP实验室</w:t>
            </w:r>
          </w:p>
        </w:tc>
      </w:tr>
      <w:tr w14:paraId="30F1F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6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E8E5857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院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部</w:t>
            </w:r>
            <w:r>
              <w:rPr>
                <w:rFonts w:hint="eastAsia"/>
                <w:sz w:val="24"/>
                <w:szCs w:val="24"/>
                <w:lang w:eastAsia="zh-CN"/>
              </w:rPr>
              <w:t>）：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区块链学院</w:t>
            </w:r>
          </w:p>
        </w:tc>
        <w:tc>
          <w:tcPr>
            <w:tcW w:w="526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2B0086B"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艾志娟</w:t>
            </w:r>
          </w:p>
        </w:tc>
      </w:tr>
      <w:tr w14:paraId="36A81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9900" w:type="dxa"/>
            <w:gridSpan w:val="4"/>
            <w:tcBorders>
              <w:tl2br w:val="nil"/>
              <w:tr2bl w:val="nil"/>
            </w:tcBorders>
            <w:noWrap w:val="0"/>
            <w:vAlign w:val="top"/>
          </w:tcPr>
          <w:p w14:paraId="4E7BE80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训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目的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与要求：</w:t>
            </w:r>
          </w:p>
          <w:p w14:paraId="5FF143CA">
            <w:pPr>
              <w:pStyle w:val="6"/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1.在已掌握用例图的基础上，进一步理解需求分析的全面性和深度，学习如何将用户需求转化为具体的系统需求。</w:t>
            </w:r>
          </w:p>
          <w:p w14:paraId="77AE4EE5">
            <w:pPr>
              <w:pStyle w:val="6"/>
              <w:ind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2.编写需求文档，提升需求文档写作能力，确保需求文档清晰、准确、完整，为后续的系统设计和开发提供依据。</w:t>
            </w:r>
          </w:p>
          <w:p w14:paraId="5744A789">
            <w:pPr>
              <w:pStyle w:val="6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14:paraId="5785E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9900" w:type="dxa"/>
            <w:gridSpan w:val="4"/>
            <w:tcBorders>
              <w:tl2br w:val="nil"/>
              <w:tr2bl w:val="nil"/>
            </w:tcBorders>
            <w:noWrap w:val="0"/>
            <w:vAlign w:val="center"/>
          </w:tcPr>
          <w:p w14:paraId="16D31C42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主要材料与仪器设备：</w:t>
            </w:r>
          </w:p>
          <w:p w14:paraId="0A7CC5A0">
            <w:pPr>
              <w:pStyle w:val="6"/>
              <w:ind w:firstLineChars="0"/>
              <w:rPr>
                <w:rFonts w:hint="eastAsia"/>
                <w:sz w:val="24"/>
                <w:szCs w:val="24"/>
              </w:rPr>
            </w:pPr>
          </w:p>
          <w:p w14:paraId="1957A8FC">
            <w:pPr>
              <w:pStyle w:val="6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1.硬件设备：计算机。</w:t>
            </w:r>
          </w:p>
          <w:p w14:paraId="3F10CDEF">
            <w:pPr>
              <w:pStyle w:val="6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2.软件工具：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在线UML工具（draw.io）、Word等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00781076">
            <w:pPr>
              <w:pStyle w:val="6"/>
              <w:ind w:firstLineChars="0"/>
              <w:rPr>
                <w:rFonts w:hint="eastAsia"/>
                <w:sz w:val="24"/>
                <w:szCs w:val="24"/>
              </w:rPr>
            </w:pPr>
          </w:p>
          <w:p w14:paraId="4D030AB0">
            <w:pPr>
              <w:pStyle w:val="6"/>
              <w:ind w:firstLineChars="0"/>
              <w:rPr>
                <w:rFonts w:hint="eastAsia"/>
                <w:sz w:val="24"/>
                <w:szCs w:val="24"/>
              </w:rPr>
            </w:pPr>
          </w:p>
          <w:p w14:paraId="4BC10364">
            <w:pPr>
              <w:pStyle w:val="6"/>
              <w:ind w:firstLineChars="0"/>
              <w:rPr>
                <w:rFonts w:hint="eastAsia"/>
                <w:sz w:val="24"/>
                <w:szCs w:val="24"/>
              </w:rPr>
            </w:pPr>
          </w:p>
        </w:tc>
      </w:tr>
      <w:tr w14:paraId="7AB09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3" w:hRule="atLeast"/>
        </w:trPr>
        <w:tc>
          <w:tcPr>
            <w:tcW w:w="9900" w:type="dxa"/>
            <w:gridSpan w:val="4"/>
            <w:tcBorders>
              <w:tl2br w:val="nil"/>
              <w:tr2bl w:val="nil"/>
            </w:tcBorders>
            <w:noWrap w:val="0"/>
            <w:vAlign w:val="top"/>
          </w:tcPr>
          <w:p w14:paraId="6A6AF59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实验（训）内容、方法与步骤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5BE6FC4">
            <w:pPr>
              <w:numPr>
                <w:numId w:val="0"/>
              </w:num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A.可行性分析</w:t>
            </w:r>
          </w:p>
          <w:p w14:paraId="32D1F21F">
            <w:pPr>
              <w:numPr>
                <w:numId w:val="0"/>
              </w:numPr>
              <w:ind w:firstLine="48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可行性分析是需求分析中的重要部分，旨在评估系统在技术、经济、操作、法律和社会等方面的可行性，为系统设计提供依据。当前项目的可行性分析涵盖以下四个方面：</w:t>
            </w:r>
          </w:p>
          <w:p w14:paraId="256E34FB">
            <w:pPr>
              <w:numPr>
                <w:ilvl w:val="0"/>
                <w:numId w:val="1"/>
              </w:numPr>
              <w:ind w:firstLine="48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技术可行性：采用前后端分离架构，能够处理高并发请求，并确保系统的稳定运行。</w:t>
            </w:r>
          </w:p>
          <w:p w14:paraId="7A3292A3">
            <w:pPr>
              <w:numPr>
                <w:ilvl w:val="0"/>
                <w:numId w:val="1"/>
              </w:numPr>
              <w:ind w:firstLine="48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经济可行性：使用开源的技术栈和云服务，降低开发的运营成本和整体预算。</w:t>
            </w:r>
          </w:p>
          <w:p w14:paraId="173A9764">
            <w:pPr>
              <w:numPr>
                <w:ilvl w:val="0"/>
                <w:numId w:val="1"/>
              </w:numPr>
              <w:ind w:firstLine="48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操作可行性：主要用户为教师和学生，通过简单培训即可掌握基本操作。</w:t>
            </w:r>
          </w:p>
          <w:p w14:paraId="6FC16E9F">
            <w:pPr>
              <w:numPr>
                <w:ilvl w:val="0"/>
                <w:numId w:val="1"/>
              </w:numPr>
              <w:ind w:firstLine="48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法律和社会可行性：符合数据隐私和安全要求，且当前教学管理与其相适应。</w:t>
            </w:r>
          </w:p>
          <w:p w14:paraId="3CE6E872">
            <w:pPr>
              <w:numPr>
                <w:numId w:val="0"/>
              </w:numPr>
              <w:ind w:left="24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B.系统需求分析</w:t>
            </w:r>
          </w:p>
          <w:p w14:paraId="40D26835">
            <w:pPr>
              <w:numPr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系统需求分析包括功能需求和非功能需求两个部分，通过对教师、学生已经管理员的角色需求进行详细的描述，明确各功能的设计目的和实现方式。</w:t>
            </w:r>
          </w:p>
          <w:p w14:paraId="5C2F1DBD"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功能需求：主要包括八个功能模块，包含用户管理功能，以实现用户注册、登录、权限分配等基本功能，不同角色有不同功能以确保系统的安全性和操作的合规性；包含题库管理功能，使教师能够添加、编辑和删除题目，并添加标签和分类，同时支持批量导入和导出题目；包含试卷生成功能，系统能够根据教师需求生成试卷；包含考试管理功能，教师可以通过设定实现考试时间结束后自动提交学生答案，确保考试过程的规范性和公平性；包含成绩管理功能，客观题可由系统进行评分，主观题由教师进行评分，并支持生成成绩报告，查看学生的学习情况；包含统计和分析功能，对题库和考试数据的分析功能，帮助教师了解学生的答题情况；包含个人信息管理功能，用户能够修改个人信息；包含用户角色权限管理功能，管理员能够管理系统中的用户权限，确保用户操作的合规性。</w:t>
            </w:r>
          </w:p>
          <w:p w14:paraId="5EDE9CBE"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非功能需求：主要侧重于系统的性能、安全性、可用性和可维护性要求。要求至少支持1000名用户同时在线，并确保页面响应时间在2秒以内等；要求所有数据通过https协议参数，保障数据隐私和安全性；要求系统界面设计友好，操作简便，并提供详细的操作文档等；要求系统架构有良好的拓展性，附有详细文档等。</w:t>
            </w:r>
          </w:p>
          <w:p w14:paraId="740B1500">
            <w:pPr>
              <w:numPr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C.系统用户及用例分析 </w:t>
            </w:r>
          </w:p>
          <w:p w14:paraId="3626EC3A">
            <w:pPr>
              <w:numPr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根据不同用户角色的功能需求，系统用户可分为管理员、教师和学生和时间四类：</w:t>
            </w:r>
          </w:p>
          <w:p w14:paraId="438AA2C3"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管理员：负责管理用户信息、权限分配及系统维护。能够控制用户的登录认证和角色权限，保障系统安全和稳定运行。</w:t>
            </w:r>
          </w:p>
          <w:p w14:paraId="657DEC63"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教师：具备题库管理、试卷生成、考试管理等权限，能够自主安排和管理考试，并通过系统进行成绩分析。</w:t>
            </w:r>
          </w:p>
          <w:p w14:paraId="208B3913"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学生：可通过系统参与在线考试，查看考试成绩，并根据反馈进行学习改进。</w:t>
            </w:r>
          </w:p>
          <w:p w14:paraId="666E17A3"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时间：当时间到设定时间时，会自动提醒学生当前考试时间还剩余多久。</w:t>
            </w:r>
          </w:p>
          <w:p w14:paraId="447B0EBC"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D.绘制UML用例图</w:t>
            </w:r>
          </w:p>
          <w:p w14:paraId="453BBBFF">
            <w:pPr>
              <w:ind w:firstLine="48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1.明确参与者：从需求分析文档中能够清晰看到参与者个数为四个，分别有管理员、教师、学生和时间。</w:t>
            </w:r>
          </w:p>
          <w:p w14:paraId="4A230478">
            <w:pPr>
              <w:ind w:firstLine="48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分析功能：根据需求分析，可以看到功能大致分为八类，其中教师的功能最多，拥有管理题目分类和标签、增删改题目、检验题目有效性、生成试卷、登录认证、筛选题目、创建考试等多种功能；其次是学生，拥有登录认证、查看已发布的试卷、参加考试并提交和查看考试成绩功能；然后是管理员，拥有增删改用户学习、分配用户和权限以及登录认证的功能；最后是时间，在考试时长到达规定时间时，会自动提醒学生当前考试所剩时长。</w:t>
            </w:r>
          </w:p>
          <w:p w14:paraId="6745AFF8">
            <w:pPr>
              <w:ind w:firstLine="48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3.绘制图形：在搜索框输入use，选择对应图形进行绘制，并标注include和extend关系。</w:t>
            </w:r>
          </w:p>
          <w:p w14:paraId="793BF903">
            <w:pPr>
              <w:rPr>
                <w:rFonts w:hint="eastAsia"/>
                <w:sz w:val="24"/>
                <w:szCs w:val="24"/>
              </w:rPr>
            </w:pPr>
          </w:p>
        </w:tc>
      </w:tr>
      <w:tr w14:paraId="13536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9" w:hRule="atLeast"/>
        </w:trPr>
        <w:tc>
          <w:tcPr>
            <w:tcW w:w="9900" w:type="dxa"/>
            <w:gridSpan w:val="4"/>
            <w:tcBorders>
              <w:tl2br w:val="nil"/>
              <w:tr2bl w:val="nil"/>
            </w:tcBorders>
            <w:noWrap w:val="0"/>
            <w:vAlign w:val="top"/>
          </w:tcPr>
          <w:p w14:paraId="0C6C25EA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实验（训）结果与问题讨论：</w:t>
            </w:r>
          </w:p>
          <w:p w14:paraId="6DE0222D"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206651C4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实验通过需求分析的实际操作，深入理解了系统需求的全面性和深度。在需求分析过程中，使用了UML工具绘制用例图、流程图，明确了各个角色的操作权限和系统的功能设计。同时，通过编写需求文档，提升了对需求的表达能力，并为后续的系统设计提供了依据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sz w:val="24"/>
                <w:szCs w:val="24"/>
              </w:rPr>
              <w:t>进一步强化了我们对系统开发各个环节的理解，特别是需求分析在系统开发中的重要性。通过将用户需求转化为具体的系统需求，确保系统开发能够满足实际需求，并具备良好的可扩展性和维护性。</w:t>
            </w:r>
          </w:p>
        </w:tc>
      </w:tr>
      <w:tr w14:paraId="6F39E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2" w:hRule="atLeast"/>
        </w:trPr>
        <w:tc>
          <w:tcPr>
            <w:tcW w:w="9900" w:type="dxa"/>
            <w:gridSpan w:val="4"/>
            <w:tcBorders>
              <w:tl2br w:val="nil"/>
              <w:tr2bl w:val="nil"/>
            </w:tcBorders>
            <w:noWrap w:val="0"/>
            <w:vAlign w:val="top"/>
          </w:tcPr>
          <w:p w14:paraId="6325522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评阅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1D1C18A2">
            <w:pPr>
              <w:rPr>
                <w:rFonts w:hint="eastAsia"/>
                <w:sz w:val="24"/>
                <w:szCs w:val="24"/>
              </w:rPr>
            </w:pPr>
          </w:p>
          <w:p w14:paraId="323C4B1D"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</w:t>
            </w:r>
            <w:r>
              <w:rPr>
                <w:rFonts w:hint="eastAsia"/>
                <w:sz w:val="24"/>
                <w:szCs w:val="24"/>
              </w:rPr>
              <w:t>生熟练掌握了需求分析的基本手段，能够高效地将用户实际需求转化为系统需求，绘制的用例图直观易懂，编写的需求文档详尽且达标，满足了实训的各项要求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 w14:paraId="111CD95A">
            <w:pPr>
              <w:widowControl/>
              <w:jc w:val="left"/>
              <w:rPr>
                <w:sz w:val="24"/>
                <w:szCs w:val="24"/>
              </w:rPr>
            </w:pPr>
          </w:p>
          <w:p w14:paraId="70688211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  <w:p w14:paraId="4893A348">
            <w:pPr>
              <w:rPr>
                <w:rFonts w:hint="eastAsia"/>
                <w:sz w:val="24"/>
                <w:szCs w:val="24"/>
              </w:rPr>
            </w:pPr>
          </w:p>
          <w:p w14:paraId="0793AD1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              </w:t>
            </w:r>
            <w:r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签名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3F93E88A">
            <w:pPr>
              <w:wordWrap w:val="0"/>
              <w:ind w:right="840"/>
              <w:jc w:val="right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3699FCB2">
            <w:pPr>
              <w:wordWrap w:val="0"/>
              <w:ind w:right="84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 24   年  10  月 8 日</w:t>
            </w:r>
          </w:p>
        </w:tc>
      </w:tr>
    </w:tbl>
    <w:p w14:paraId="188BA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FD568"/>
    <w:multiLevelType w:val="singleLevel"/>
    <w:tmpl w:val="CF9FD5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BCDB43"/>
    <w:multiLevelType w:val="singleLevel"/>
    <w:tmpl w:val="D6BCDB4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35B93EE4"/>
    <w:multiLevelType w:val="singleLevel"/>
    <w:tmpl w:val="35B93EE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iYTczODgxODkxMTUyNjAxM2NiNmU0MmQxOGM5MmYifQ=="/>
  </w:docVars>
  <w:rsids>
    <w:rsidRoot w:val="5D924062"/>
    <w:rsid w:val="06E762E5"/>
    <w:rsid w:val="0A414ED9"/>
    <w:rsid w:val="125E4936"/>
    <w:rsid w:val="1BA84E74"/>
    <w:rsid w:val="1FEA5A5B"/>
    <w:rsid w:val="26296BB1"/>
    <w:rsid w:val="2BF66346"/>
    <w:rsid w:val="319D35B5"/>
    <w:rsid w:val="34D20AE1"/>
    <w:rsid w:val="357F059C"/>
    <w:rsid w:val="357F3CD5"/>
    <w:rsid w:val="38851AFD"/>
    <w:rsid w:val="3D286425"/>
    <w:rsid w:val="3F081602"/>
    <w:rsid w:val="3FE44DD2"/>
    <w:rsid w:val="434A043B"/>
    <w:rsid w:val="436C3E53"/>
    <w:rsid w:val="43FA10C3"/>
    <w:rsid w:val="46147B1D"/>
    <w:rsid w:val="4826706B"/>
    <w:rsid w:val="4EEA4880"/>
    <w:rsid w:val="52397FF8"/>
    <w:rsid w:val="58E86B04"/>
    <w:rsid w:val="5D924062"/>
    <w:rsid w:val="5F474097"/>
    <w:rsid w:val="606B772B"/>
    <w:rsid w:val="63D43E74"/>
    <w:rsid w:val="67C47F0C"/>
    <w:rsid w:val="69C512C6"/>
    <w:rsid w:val="6CAD5ED1"/>
    <w:rsid w:val="6DE72F4E"/>
    <w:rsid w:val="72D74F98"/>
    <w:rsid w:val="749A4D00"/>
    <w:rsid w:val="780F0D30"/>
    <w:rsid w:val="79BC7630"/>
    <w:rsid w:val="7E023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4">
    <w:name w:val="Default Paragraph Font"/>
    <w:autoRedefine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源代码"/>
    <w:autoRedefine/>
    <w:qFormat/>
    <w:uiPriority w:val="0"/>
    <w:pPr>
      <w:pBdr>
        <w:top w:val="single" w:color="auto" w:sz="12" w:space="1"/>
        <w:bottom w:val="single" w:color="auto" w:sz="12" w:space="1"/>
      </w:pBdr>
      <w:tabs>
        <w:tab w:val="left" w:pos="420"/>
        <w:tab w:val="left" w:pos="840"/>
        <w:tab w:val="left" w:pos="1260"/>
        <w:tab w:val="left" w:pos="1680"/>
        <w:tab w:val="left" w:pos="2100"/>
      </w:tabs>
      <w:autoSpaceDE w:val="0"/>
      <w:autoSpaceDN w:val="0"/>
      <w:adjustRightInd w:val="0"/>
      <w:snapToGrid w:val="0"/>
      <w:spacing w:line="240" w:lineRule="atLeast"/>
    </w:pPr>
    <w:rPr>
      <w:rFonts w:ascii="Courier New" w:hAnsi="Courier New" w:eastAsia="Courier New" w:cstheme="minorBidi"/>
      <w:kern w:val="2"/>
      <w:sz w:val="21"/>
      <w:lang w:val="en-US" w:eastAsia="zh-CN"/>
    </w:rPr>
  </w:style>
  <w:style w:type="paragraph" w:customStyle="1" w:styleId="6">
    <w:name w:val="正文首行缩进 2 字符"/>
    <w:basedOn w:val="1"/>
    <w:autoRedefine/>
    <w:qFormat/>
    <w:uiPriority w:val="0"/>
    <w:pPr>
      <w:autoSpaceDE w:val="0"/>
      <w:autoSpaceDN w:val="0"/>
      <w:adjustRightInd w:val="0"/>
      <w:ind w:firstLine="48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ead\AppData\Roaming\kingsoft\office6\templates\download\4aa5ef5fc94fd\&#23454;&#39564;&#25253;&#21578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实验报告.wpt</Template>
  <Pages>2</Pages>
  <Words>299</Words>
  <Characters>332</Characters>
  <Lines>4</Lines>
  <Paragraphs>1</Paragraphs>
  <TotalTime>151</TotalTime>
  <ScaleCrop>false</ScaleCrop>
  <LinksUpToDate>false</LinksUpToDate>
  <CharactersWithSpaces>400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2024-04-17T01:15:00Z</dcterms:created>
  <dc:creator>李秋霞 </dc:creator>
  <cp:lastModifiedBy>遇见</cp:lastModifiedBy>
  <cp:lastPrinted>2024-04-23T01:59:00Z</cp:lastPrinted>
  <dcterms:modified xsi:type="dcterms:W3CDTF">2024-10-08T05:10:12Z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2206C19B52444277959510A7E3427A9C_13</vt:lpwstr>
  </property>
</Properties>
</file>